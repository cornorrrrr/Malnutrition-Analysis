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single" w:sz="8" w:space="0" w:color="365F91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1"/>
        <w:gridCol w:w="1819"/>
      </w:tblGrid>
      <w:tr w:rsidR="004B13D0" w14:paraId="78E4AD37" w14:textId="77777777" w:rsidTr="004B13D0">
        <w:tc>
          <w:tcPr>
            <w:tcW w:w="7848" w:type="dxa"/>
            <w:vAlign w:val="bottom"/>
          </w:tcPr>
          <w:p w14:paraId="66517AFA" w14:textId="38202440" w:rsidR="004B13D0" w:rsidRDefault="00BC45D4" w:rsidP="004B13D0">
            <w:pPr>
              <w:pStyle w:val="1"/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 xml:space="preserve"> Experi</w:t>
            </w:r>
            <w:r w:rsidR="00836185">
              <w:rPr>
                <w:lang w:eastAsia="zh-CN"/>
              </w:rPr>
              <w:t>en</w:t>
            </w:r>
            <w:r>
              <w:rPr>
                <w:rFonts w:hint="eastAsia"/>
                <w:lang w:eastAsia="zh-CN"/>
              </w:rPr>
              <w:t>ce</w:t>
            </w:r>
            <w:r>
              <w:rPr>
                <w:lang w:eastAsia="zh-CN"/>
              </w:rPr>
              <w:t xml:space="preserve"> </w:t>
            </w:r>
            <w:r w:rsidR="004B13D0" w:rsidRPr="00A27811">
              <w:t>Survey</w:t>
            </w:r>
            <w:r w:rsidR="00A63A7C">
              <w:t xml:space="preserve"> questionnaire</w:t>
            </w:r>
          </w:p>
        </w:tc>
        <w:tc>
          <w:tcPr>
            <w:tcW w:w="1728" w:type="dxa"/>
            <w:vAlign w:val="bottom"/>
          </w:tcPr>
          <w:p w14:paraId="5EE7ACFF" w14:textId="441B7ECC" w:rsidR="004B13D0" w:rsidRDefault="004B13D0" w:rsidP="004B13D0">
            <w:pPr>
              <w:jc w:val="right"/>
            </w:pPr>
          </w:p>
        </w:tc>
      </w:tr>
    </w:tbl>
    <w:p w14:paraId="77D61D79" w14:textId="07066506" w:rsidR="009C3839" w:rsidRPr="004B13D0" w:rsidRDefault="00836185" w:rsidP="004B13D0">
      <w:pPr>
        <w:pStyle w:val="Introduction"/>
      </w:pPr>
      <w:r>
        <w:t>P</w:t>
      </w:r>
      <w:r w:rsidR="009C3839" w:rsidRPr="004B13D0">
        <w:t>lease complete</w:t>
      </w:r>
      <w:r w:rsidR="00214B30" w:rsidRPr="004B13D0">
        <w:t xml:space="preserve"> this survey and return </w:t>
      </w:r>
      <w:r w:rsidR="00922B4D" w:rsidRPr="004B13D0">
        <w:t xml:space="preserve">it </w:t>
      </w:r>
      <w:r w:rsidR="00214B30" w:rsidRPr="004B13D0">
        <w:t xml:space="preserve">to </w:t>
      </w:r>
      <w:r>
        <w:t xml:space="preserve">Li </w:t>
      </w:r>
      <w:proofErr w:type="gramStart"/>
      <w:r>
        <w:t>An</w:t>
      </w:r>
      <w:proofErr w:type="gramEnd"/>
      <w:r>
        <w:t xml:space="preserve"> Gong</w:t>
      </w:r>
      <w:r w:rsidR="00D734E3" w:rsidRPr="004B13D0">
        <w:t xml:space="preserve"> by</w:t>
      </w:r>
      <w:r w:rsidR="009A1DEC">
        <w:t xml:space="preserve"> </w:t>
      </w:r>
      <w:sdt>
        <w:sdtPr>
          <w:alias w:val="Date"/>
          <w:tag w:val="Date"/>
          <w:id w:val="455858020"/>
          <w:placeholder>
            <w:docPart w:val="735134D333F846B2A6D2BE6E229459D4"/>
          </w:placeholder>
          <w:date>
            <w:dateFormat w:val="MMMM d, yyyy"/>
            <w:lid w:val="en-US"/>
            <w:storeMappedDataAs w:val="dateTime"/>
            <w:calendar w:val="gregorian"/>
          </w:date>
        </w:sdtPr>
        <w:sdtContent>
          <w:r>
            <w:t>af22056@bristol.ac.uk</w:t>
          </w:r>
        </w:sdtContent>
      </w:sdt>
      <w:r w:rsidR="00D734E3" w:rsidRPr="004B13D0">
        <w:t>.</w:t>
      </w:r>
    </w:p>
    <w:tbl>
      <w:tblPr>
        <w:tblStyle w:val="a3"/>
        <w:tblW w:w="4826" w:type="pct"/>
        <w:tblInd w:w="11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405"/>
        <w:gridCol w:w="1046"/>
        <w:gridCol w:w="1131"/>
        <w:gridCol w:w="1046"/>
        <w:gridCol w:w="1046"/>
        <w:gridCol w:w="1046"/>
      </w:tblGrid>
      <w:tr w:rsidR="00B95CF7" w14:paraId="49682D3B" w14:textId="77777777" w:rsidTr="00C22E52">
        <w:trPr>
          <w:trHeight w:val="501"/>
        </w:trPr>
        <w:tc>
          <w:tcPr>
            <w:tcW w:w="4405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14:paraId="6C35ACF5" w14:textId="77777777" w:rsidR="00B95CF7" w:rsidRPr="00AB3071" w:rsidRDefault="00926F0E" w:rsidP="00AB3071">
            <w:pPr>
              <w:pStyle w:val="3"/>
            </w:pPr>
            <w:r w:rsidRPr="00AB3071">
              <w:t>Statement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14:paraId="62391289" w14:textId="77777777" w:rsidR="00B95CF7" w:rsidRPr="00585698" w:rsidRDefault="00B95CF7" w:rsidP="00AB3071">
            <w:pPr>
              <w:pStyle w:val="2"/>
            </w:pPr>
            <w:r w:rsidRPr="00585698">
              <w:t>Strongly Agree</w:t>
            </w:r>
          </w:p>
        </w:tc>
        <w:tc>
          <w:tcPr>
            <w:tcW w:w="1131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14:paraId="42890263" w14:textId="77777777" w:rsidR="00B95CF7" w:rsidRPr="00585698" w:rsidRDefault="00B95CF7" w:rsidP="00AB3071">
            <w:pPr>
              <w:pStyle w:val="2"/>
            </w:pPr>
            <w:r w:rsidRPr="00585698">
              <w:t>Agree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14:paraId="1D2D6A08" w14:textId="77777777" w:rsidR="00B95CF7" w:rsidRPr="00585698" w:rsidRDefault="00B95CF7" w:rsidP="00AB3071">
            <w:pPr>
              <w:pStyle w:val="2"/>
            </w:pPr>
            <w:r w:rsidRPr="00585698">
              <w:t>Neutral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14:paraId="7249751E" w14:textId="77777777" w:rsidR="00B95CF7" w:rsidRPr="00585698" w:rsidRDefault="00B95CF7" w:rsidP="00AB3071">
            <w:pPr>
              <w:pStyle w:val="2"/>
            </w:pPr>
            <w:r w:rsidRPr="00585698">
              <w:t>Disagree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14:paraId="071EF34B" w14:textId="77777777" w:rsidR="00B95CF7" w:rsidRPr="00585698" w:rsidRDefault="00B95CF7" w:rsidP="00AB3071">
            <w:pPr>
              <w:pStyle w:val="2"/>
            </w:pPr>
            <w:r w:rsidRPr="00585698">
              <w:t>Strongly Disagree</w:t>
            </w:r>
          </w:p>
        </w:tc>
      </w:tr>
      <w:tr w:rsidR="00492D6F" w14:paraId="4B50F96F" w14:textId="77777777" w:rsidTr="00C22E52">
        <w:tc>
          <w:tcPr>
            <w:tcW w:w="9720" w:type="dxa"/>
            <w:gridSpan w:val="6"/>
            <w:shd w:val="clear" w:color="auto" w:fill="F2F2F2" w:themeFill="background1" w:themeFillShade="F2"/>
            <w:vAlign w:val="center"/>
          </w:tcPr>
          <w:p w14:paraId="3C9C17FC" w14:textId="5372D796" w:rsidR="00492D6F" w:rsidRPr="00AB3071" w:rsidRDefault="00836185" w:rsidP="00AB3071">
            <w:pPr>
              <w:pStyle w:val="3"/>
            </w:pPr>
            <w:r>
              <w:t>Task 1</w:t>
            </w:r>
          </w:p>
        </w:tc>
      </w:tr>
      <w:tr w:rsidR="00105C57" w14:paraId="323766D2" w14:textId="77777777" w:rsidTr="00C22E52">
        <w:tc>
          <w:tcPr>
            <w:tcW w:w="4405" w:type="dxa"/>
          </w:tcPr>
          <w:p w14:paraId="7C7DFDD3" w14:textId="5C0E4A6A" w:rsidR="00105C57" w:rsidRPr="00105C57" w:rsidRDefault="00836185" w:rsidP="00105C57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 find it easy to carry out the task.</w:t>
            </w:r>
          </w:p>
        </w:tc>
        <w:tc>
          <w:tcPr>
            <w:tcW w:w="1046" w:type="dxa"/>
            <w:vAlign w:val="center"/>
          </w:tcPr>
          <w:p w14:paraId="087F7414" w14:textId="68DEA25F" w:rsidR="00105C57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1C94D073" w14:textId="77777777" w:rsidR="00105C57" w:rsidRDefault="00105C57" w:rsidP="00AB3071">
            <w:pPr>
              <w:jc w:val="center"/>
              <w:rPr>
                <w:lang w:eastAsia="zh-CN"/>
              </w:rPr>
            </w:pPr>
          </w:p>
        </w:tc>
        <w:tc>
          <w:tcPr>
            <w:tcW w:w="1046" w:type="dxa"/>
            <w:vAlign w:val="center"/>
          </w:tcPr>
          <w:p w14:paraId="140D9390" w14:textId="77777777" w:rsidR="00105C57" w:rsidRDefault="00105C57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7E2AF3C" w14:textId="77777777" w:rsidR="00105C57" w:rsidRDefault="00105C57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7E698C46" w14:textId="77777777" w:rsidR="00105C57" w:rsidRDefault="00105C57" w:rsidP="00AB3071">
            <w:pPr>
              <w:jc w:val="center"/>
            </w:pPr>
          </w:p>
        </w:tc>
      </w:tr>
      <w:tr w:rsidR="00105C57" w14:paraId="694B7884" w14:textId="77777777" w:rsidTr="00C22E52">
        <w:tc>
          <w:tcPr>
            <w:tcW w:w="4405" w:type="dxa"/>
          </w:tcPr>
          <w:p w14:paraId="127056D7" w14:textId="6531BD1B" w:rsidR="00105C57" w:rsidRPr="00105C57" w:rsidRDefault="00FB6D85" w:rsidP="00105C57">
            <w:r>
              <w:t xml:space="preserve">It takes a short time to carry out </w:t>
            </w:r>
            <w:r w:rsidR="003F7764">
              <w:t xml:space="preserve">the </w:t>
            </w:r>
            <w:r>
              <w:t>task.</w:t>
            </w:r>
          </w:p>
        </w:tc>
        <w:tc>
          <w:tcPr>
            <w:tcW w:w="1046" w:type="dxa"/>
            <w:vAlign w:val="center"/>
          </w:tcPr>
          <w:p w14:paraId="7AC033B1" w14:textId="548BF2FA" w:rsidR="00105C57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3A8C1958" w14:textId="77777777" w:rsidR="00105C57" w:rsidRDefault="00105C57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2BB50B2E" w14:textId="77777777" w:rsidR="00105C57" w:rsidRDefault="00105C57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5B7A9EC1" w14:textId="77777777" w:rsidR="00105C57" w:rsidRDefault="00105C57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0A29310D" w14:textId="77777777" w:rsidR="00105C57" w:rsidRDefault="00105C57" w:rsidP="00AB3071">
            <w:pPr>
              <w:jc w:val="center"/>
            </w:pPr>
          </w:p>
        </w:tc>
      </w:tr>
      <w:tr w:rsidR="00AE0CFF" w14:paraId="5B865321" w14:textId="77777777" w:rsidTr="00C22E52">
        <w:tc>
          <w:tcPr>
            <w:tcW w:w="4405" w:type="dxa"/>
          </w:tcPr>
          <w:p w14:paraId="0F5B5405" w14:textId="4EFE1E6E" w:rsidR="00AE0CFF" w:rsidRDefault="005E43BF" w:rsidP="00105C57">
            <w:r w:rsidRPr="005E43BF">
              <w:rPr>
                <w:szCs w:val="18"/>
              </w:rPr>
              <w:t>The text size is appropriate.</w:t>
            </w:r>
          </w:p>
        </w:tc>
        <w:tc>
          <w:tcPr>
            <w:tcW w:w="1046" w:type="dxa"/>
            <w:vAlign w:val="center"/>
          </w:tcPr>
          <w:p w14:paraId="3DB30528" w14:textId="24571F80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17D991FF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10C29B89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14D59D94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20B0331" w14:textId="77777777" w:rsidR="00AE0CFF" w:rsidRDefault="00AE0CFF" w:rsidP="00AB3071">
            <w:pPr>
              <w:jc w:val="center"/>
            </w:pPr>
          </w:p>
        </w:tc>
      </w:tr>
      <w:tr w:rsidR="00D734E3" w14:paraId="6EF15017" w14:textId="77777777" w:rsidTr="00C22E52">
        <w:tc>
          <w:tcPr>
            <w:tcW w:w="4405" w:type="dxa"/>
          </w:tcPr>
          <w:p w14:paraId="4B2FFB25" w14:textId="2A1E57BD" w:rsidR="00D734E3" w:rsidRPr="00105C57" w:rsidRDefault="00C22E52" w:rsidP="00105C57">
            <w:r>
              <w:t>Data is presented in an appropriate way.</w:t>
            </w:r>
          </w:p>
        </w:tc>
        <w:tc>
          <w:tcPr>
            <w:tcW w:w="1046" w:type="dxa"/>
            <w:vAlign w:val="center"/>
          </w:tcPr>
          <w:p w14:paraId="0AC29256" w14:textId="3DD80F56" w:rsidR="00D734E3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6574A330" w14:textId="77777777" w:rsidR="00D734E3" w:rsidRDefault="00D734E3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6A5603F" w14:textId="77777777" w:rsidR="00D734E3" w:rsidRDefault="00D734E3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516A3BBC" w14:textId="77777777" w:rsidR="00D734E3" w:rsidRDefault="00D734E3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738275E2" w14:textId="77777777" w:rsidR="00D734E3" w:rsidRDefault="00D734E3" w:rsidP="00AB3071">
            <w:pPr>
              <w:jc w:val="center"/>
            </w:pPr>
          </w:p>
        </w:tc>
      </w:tr>
      <w:tr w:rsidR="00492D6F" w14:paraId="24DC3939" w14:textId="77777777" w:rsidTr="00C22E52">
        <w:tc>
          <w:tcPr>
            <w:tcW w:w="9720" w:type="dxa"/>
            <w:gridSpan w:val="6"/>
            <w:shd w:val="clear" w:color="auto" w:fill="F2F2F2" w:themeFill="background1" w:themeFillShade="F2"/>
            <w:vAlign w:val="center"/>
          </w:tcPr>
          <w:p w14:paraId="3973A70C" w14:textId="5736EBB4" w:rsidR="00492D6F" w:rsidRPr="00AB3071" w:rsidRDefault="00836185" w:rsidP="00AB3071">
            <w:pPr>
              <w:pStyle w:val="3"/>
            </w:pPr>
            <w:r>
              <w:t>Task 2</w:t>
            </w:r>
          </w:p>
        </w:tc>
      </w:tr>
      <w:tr w:rsidR="00AE0CFF" w14:paraId="4DF96C45" w14:textId="77777777" w:rsidTr="00C22E52">
        <w:tc>
          <w:tcPr>
            <w:tcW w:w="4405" w:type="dxa"/>
          </w:tcPr>
          <w:p w14:paraId="2F8C0C96" w14:textId="654F35EE" w:rsidR="00AE0CFF" w:rsidRPr="00105C57" w:rsidRDefault="00836185" w:rsidP="00BB044E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 find it easy to carry out the task.</w:t>
            </w:r>
          </w:p>
        </w:tc>
        <w:tc>
          <w:tcPr>
            <w:tcW w:w="1046" w:type="dxa"/>
            <w:vAlign w:val="center"/>
          </w:tcPr>
          <w:p w14:paraId="2ACB97E8" w14:textId="4F5B49CD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5F8F68B6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1BB0E842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CCAF328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0DF34CD" w14:textId="77777777" w:rsidR="00AE0CFF" w:rsidRDefault="00AE0CFF" w:rsidP="00AB3071">
            <w:pPr>
              <w:jc w:val="center"/>
            </w:pPr>
          </w:p>
        </w:tc>
      </w:tr>
      <w:tr w:rsidR="00AE0CFF" w14:paraId="3BF7742A" w14:textId="77777777" w:rsidTr="00C22E52">
        <w:tc>
          <w:tcPr>
            <w:tcW w:w="4405" w:type="dxa"/>
          </w:tcPr>
          <w:p w14:paraId="4D57BDBD" w14:textId="5D20BB67" w:rsidR="00AE0CFF" w:rsidRPr="00105C57" w:rsidRDefault="00FB6D85" w:rsidP="00BB044E">
            <w:r>
              <w:t xml:space="preserve">It takes a short time to carry out </w:t>
            </w:r>
            <w:r w:rsidR="003F7764">
              <w:t xml:space="preserve">the </w:t>
            </w:r>
            <w:r>
              <w:t>task.</w:t>
            </w:r>
          </w:p>
        </w:tc>
        <w:tc>
          <w:tcPr>
            <w:tcW w:w="1046" w:type="dxa"/>
            <w:vAlign w:val="center"/>
          </w:tcPr>
          <w:p w14:paraId="3A16CA8F" w14:textId="388D3E12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1765B40E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33B94A57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665A97F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5244853" w14:textId="77777777" w:rsidR="00AE0CFF" w:rsidRDefault="00AE0CFF" w:rsidP="00AB3071">
            <w:pPr>
              <w:jc w:val="center"/>
            </w:pPr>
          </w:p>
        </w:tc>
      </w:tr>
      <w:tr w:rsidR="004B13D0" w14:paraId="4F335FE2" w14:textId="77777777" w:rsidTr="00C22E52">
        <w:tc>
          <w:tcPr>
            <w:tcW w:w="4405" w:type="dxa"/>
          </w:tcPr>
          <w:p w14:paraId="1F304B32" w14:textId="56617382" w:rsidR="004B13D0" w:rsidRPr="00105C57" w:rsidRDefault="005E43BF" w:rsidP="00BB044E">
            <w:r w:rsidRPr="005E43BF">
              <w:rPr>
                <w:szCs w:val="18"/>
              </w:rPr>
              <w:t>The text size is appropriate.</w:t>
            </w:r>
          </w:p>
        </w:tc>
        <w:tc>
          <w:tcPr>
            <w:tcW w:w="1046" w:type="dxa"/>
            <w:vAlign w:val="center"/>
          </w:tcPr>
          <w:p w14:paraId="1AC19223" w14:textId="4572CD35" w:rsidR="004B13D0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0F0FFB72" w14:textId="77777777" w:rsidR="004B13D0" w:rsidRDefault="004B13D0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732DF6C3" w14:textId="77777777" w:rsidR="004B13D0" w:rsidRDefault="004B13D0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5609971" w14:textId="77777777" w:rsidR="004B13D0" w:rsidRDefault="004B13D0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25EB4E9B" w14:textId="77777777" w:rsidR="004B13D0" w:rsidRDefault="004B13D0" w:rsidP="00AB3071">
            <w:pPr>
              <w:jc w:val="center"/>
            </w:pPr>
          </w:p>
        </w:tc>
      </w:tr>
      <w:tr w:rsidR="00AE0CFF" w14:paraId="2D220115" w14:textId="77777777" w:rsidTr="00C22E52">
        <w:tc>
          <w:tcPr>
            <w:tcW w:w="4405" w:type="dxa"/>
            <w:tcBorders>
              <w:bottom w:val="single" w:sz="4" w:space="0" w:color="95B3D7" w:themeColor="accent1" w:themeTint="99"/>
            </w:tcBorders>
          </w:tcPr>
          <w:p w14:paraId="00F23733" w14:textId="2C94C18A" w:rsidR="00AE0CFF" w:rsidRPr="00105C57" w:rsidRDefault="00C22E52" w:rsidP="00105C57">
            <w:r>
              <w:t>Data is presented in an appropriate way.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673C47B0" w14:textId="42C4AA8C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tcBorders>
              <w:bottom w:val="single" w:sz="4" w:space="0" w:color="95B3D7" w:themeColor="accent1" w:themeTint="99"/>
            </w:tcBorders>
            <w:vAlign w:val="center"/>
          </w:tcPr>
          <w:p w14:paraId="0E971291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54B00BA2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00BB2038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25CFBA12" w14:textId="77777777" w:rsidR="00AE0CFF" w:rsidRDefault="00AE0CFF" w:rsidP="00AB3071">
            <w:pPr>
              <w:jc w:val="center"/>
            </w:pPr>
          </w:p>
        </w:tc>
      </w:tr>
      <w:tr w:rsidR="00492D6F" w14:paraId="199884F0" w14:textId="77777777" w:rsidTr="00C22E52">
        <w:tc>
          <w:tcPr>
            <w:tcW w:w="9720" w:type="dxa"/>
            <w:gridSpan w:val="6"/>
            <w:shd w:val="clear" w:color="auto" w:fill="F2F2F2" w:themeFill="background1" w:themeFillShade="F2"/>
            <w:vAlign w:val="center"/>
          </w:tcPr>
          <w:p w14:paraId="0C905EFB" w14:textId="3D738A11" w:rsidR="00492D6F" w:rsidRPr="00AB3071" w:rsidRDefault="00836185" w:rsidP="00AB3071">
            <w:pPr>
              <w:pStyle w:val="3"/>
            </w:pPr>
            <w:r>
              <w:t>Task 3</w:t>
            </w:r>
          </w:p>
        </w:tc>
      </w:tr>
      <w:tr w:rsidR="00AE0CFF" w14:paraId="42606639" w14:textId="77777777" w:rsidTr="00C22E52">
        <w:tc>
          <w:tcPr>
            <w:tcW w:w="4405" w:type="dxa"/>
          </w:tcPr>
          <w:p w14:paraId="0B309A6F" w14:textId="4B7083C4" w:rsidR="00F464CA" w:rsidRDefault="00836185" w:rsidP="00105C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 find it easy to carry out the task.</w:t>
            </w:r>
          </w:p>
        </w:tc>
        <w:tc>
          <w:tcPr>
            <w:tcW w:w="1046" w:type="dxa"/>
            <w:vAlign w:val="center"/>
          </w:tcPr>
          <w:p w14:paraId="62A148BC" w14:textId="36DA1A98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60704387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DDB7180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769E2512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2C01211F" w14:textId="77777777" w:rsidR="00AE0CFF" w:rsidRDefault="00AE0CFF" w:rsidP="00AB3071">
            <w:pPr>
              <w:jc w:val="center"/>
            </w:pPr>
          </w:p>
        </w:tc>
      </w:tr>
      <w:tr w:rsidR="00F464CA" w14:paraId="2CE730DF" w14:textId="77777777" w:rsidTr="00C22E52">
        <w:tc>
          <w:tcPr>
            <w:tcW w:w="4405" w:type="dxa"/>
          </w:tcPr>
          <w:p w14:paraId="03B2309C" w14:textId="0C402C57" w:rsidR="00F464CA" w:rsidRDefault="00F464CA" w:rsidP="00105C57">
            <w:pPr>
              <w:rPr>
                <w:lang w:eastAsia="zh-CN"/>
              </w:rPr>
            </w:pPr>
            <w:r>
              <w:t xml:space="preserve">It takes a short time to carry out </w:t>
            </w:r>
            <w:r w:rsidR="003F7764">
              <w:t xml:space="preserve">the </w:t>
            </w:r>
            <w:r>
              <w:t>task.</w:t>
            </w:r>
          </w:p>
        </w:tc>
        <w:tc>
          <w:tcPr>
            <w:tcW w:w="1046" w:type="dxa"/>
            <w:vAlign w:val="center"/>
          </w:tcPr>
          <w:p w14:paraId="65FF8F9C" w14:textId="1C218F6A" w:rsidR="00F464CA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183543B1" w14:textId="77777777" w:rsidR="00F464CA" w:rsidRDefault="00F464CA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E72A5FB" w14:textId="77777777" w:rsidR="00F464CA" w:rsidRDefault="00F464CA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1F566F5E" w14:textId="77777777" w:rsidR="00F464CA" w:rsidRDefault="00F464CA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51FB332D" w14:textId="77777777" w:rsidR="00F464CA" w:rsidRDefault="00F464CA" w:rsidP="00AB3071">
            <w:pPr>
              <w:jc w:val="center"/>
            </w:pPr>
          </w:p>
        </w:tc>
      </w:tr>
      <w:tr w:rsidR="00AE0CFF" w14:paraId="60148F00" w14:textId="77777777" w:rsidTr="00C22E52">
        <w:tc>
          <w:tcPr>
            <w:tcW w:w="4405" w:type="dxa"/>
            <w:tcBorders>
              <w:bottom w:val="single" w:sz="4" w:space="0" w:color="95B3D7" w:themeColor="accent1" w:themeTint="99"/>
            </w:tcBorders>
          </w:tcPr>
          <w:p w14:paraId="073E68E2" w14:textId="5806B99C" w:rsidR="00AE0CFF" w:rsidRPr="001443E6" w:rsidRDefault="005E43BF" w:rsidP="00105C57">
            <w:r w:rsidRPr="005E43BF">
              <w:rPr>
                <w:szCs w:val="18"/>
              </w:rPr>
              <w:t>The text size is appropriate.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004A6738" w14:textId="149601E9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tcBorders>
              <w:bottom w:val="single" w:sz="4" w:space="0" w:color="95B3D7" w:themeColor="accent1" w:themeTint="99"/>
            </w:tcBorders>
            <w:vAlign w:val="center"/>
          </w:tcPr>
          <w:p w14:paraId="41667CE7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13D26E2F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0AD9AEC9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5C1300DA" w14:textId="77777777" w:rsidR="00AE0CFF" w:rsidRDefault="00AE0CFF" w:rsidP="00AB3071">
            <w:pPr>
              <w:jc w:val="center"/>
            </w:pPr>
          </w:p>
        </w:tc>
      </w:tr>
      <w:tr w:rsidR="00FB6D85" w14:paraId="7160E8F3" w14:textId="77777777" w:rsidTr="00C22E52">
        <w:tc>
          <w:tcPr>
            <w:tcW w:w="4405" w:type="dxa"/>
            <w:tcBorders>
              <w:bottom w:val="single" w:sz="4" w:space="0" w:color="95B3D7" w:themeColor="accent1" w:themeTint="99"/>
            </w:tcBorders>
          </w:tcPr>
          <w:p w14:paraId="58446330" w14:textId="61D1922A" w:rsidR="00FB6D85" w:rsidRDefault="00C22E52" w:rsidP="00105C57">
            <w:r>
              <w:t>Data is presented in an appropriate way.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529E02CD" w14:textId="1D9F8FC0" w:rsidR="00FB6D85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tcBorders>
              <w:bottom w:val="single" w:sz="4" w:space="0" w:color="95B3D7" w:themeColor="accent1" w:themeTint="99"/>
            </w:tcBorders>
            <w:vAlign w:val="center"/>
          </w:tcPr>
          <w:p w14:paraId="12DE4E90" w14:textId="77777777" w:rsidR="00FB6D85" w:rsidRDefault="00FB6D85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7578A6DA" w14:textId="77777777" w:rsidR="00FB6D85" w:rsidRDefault="00FB6D85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30A5F068" w14:textId="77777777" w:rsidR="00FB6D85" w:rsidRDefault="00FB6D85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69049F52" w14:textId="77777777" w:rsidR="00FB6D85" w:rsidRDefault="00FB6D85" w:rsidP="00AB3071">
            <w:pPr>
              <w:jc w:val="center"/>
            </w:pPr>
          </w:p>
        </w:tc>
      </w:tr>
      <w:tr w:rsidR="00492D6F" w14:paraId="2574A966" w14:textId="77777777" w:rsidTr="00C22E52">
        <w:tc>
          <w:tcPr>
            <w:tcW w:w="9720" w:type="dxa"/>
            <w:gridSpan w:val="6"/>
            <w:shd w:val="clear" w:color="auto" w:fill="F2F2F2" w:themeFill="background1" w:themeFillShade="F2"/>
            <w:vAlign w:val="center"/>
          </w:tcPr>
          <w:p w14:paraId="0FBECABF" w14:textId="3E7203F1" w:rsidR="00492D6F" w:rsidRPr="00AB3071" w:rsidRDefault="00C22E52" w:rsidP="00AB3071">
            <w:pPr>
              <w:pStyle w:val="3"/>
            </w:pPr>
            <w:r>
              <w:t xml:space="preserve">Other </w:t>
            </w:r>
            <w:r w:rsidR="005E43BF">
              <w:t>Test Tasks</w:t>
            </w:r>
          </w:p>
        </w:tc>
      </w:tr>
      <w:tr w:rsidR="00AE0CFF" w14:paraId="6777BD2B" w14:textId="77777777" w:rsidTr="00C22E52">
        <w:tc>
          <w:tcPr>
            <w:tcW w:w="4405" w:type="dxa"/>
          </w:tcPr>
          <w:p w14:paraId="079387BF" w14:textId="22415B95" w:rsidR="00AE0CFF" w:rsidRDefault="00F464CA" w:rsidP="00BB044E">
            <w:pPr>
              <w:rPr>
                <w:lang w:eastAsia="zh-CN"/>
              </w:rPr>
            </w:pPr>
            <w:r>
              <w:t xml:space="preserve">I can find </w:t>
            </w:r>
            <w:r w:rsidR="00EB3339">
              <w:rPr>
                <w:rFonts w:hint="eastAsia"/>
                <w:lang w:eastAsia="zh-CN"/>
              </w:rPr>
              <w:t>which</w:t>
            </w:r>
            <w:r w:rsidR="00EB3339">
              <w:rPr>
                <w:lang w:eastAsia="zh-CN"/>
              </w:rPr>
              <w:t xml:space="preserve"> </w:t>
            </w:r>
            <w:r w:rsidR="00EB3339">
              <w:rPr>
                <w:rFonts w:hint="eastAsia"/>
                <w:lang w:eastAsia="zh-CN"/>
              </w:rPr>
              <w:t>country</w:t>
            </w:r>
            <w:r w:rsidR="00EB3339">
              <w:rPr>
                <w:lang w:eastAsia="zh-CN"/>
              </w:rPr>
              <w:t xml:space="preserve"> had the highest overweight prevalence in </w:t>
            </w:r>
            <w:r w:rsidR="006807B4">
              <w:rPr>
                <w:lang w:eastAsia="zh-CN"/>
              </w:rPr>
              <w:t>2021.</w:t>
            </w:r>
          </w:p>
        </w:tc>
        <w:tc>
          <w:tcPr>
            <w:tcW w:w="1046" w:type="dxa"/>
            <w:vAlign w:val="center"/>
          </w:tcPr>
          <w:p w14:paraId="41CB6E1F" w14:textId="6B40DA03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344C7CE5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75602AAA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0551B4EC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2A966A46" w14:textId="77777777" w:rsidR="00AE0CFF" w:rsidRDefault="00AE0CFF" w:rsidP="00AB3071">
            <w:pPr>
              <w:jc w:val="center"/>
            </w:pPr>
          </w:p>
        </w:tc>
      </w:tr>
      <w:tr w:rsidR="00AE0CFF" w14:paraId="0D2F65BD" w14:textId="77777777" w:rsidTr="00C22E52">
        <w:tc>
          <w:tcPr>
            <w:tcW w:w="4405" w:type="dxa"/>
          </w:tcPr>
          <w:p w14:paraId="77A10E3B" w14:textId="5D14E2FA" w:rsidR="00AE0CFF" w:rsidRDefault="00576D0A" w:rsidP="00BB044E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 can easily tell which</w:t>
            </w:r>
            <w:r w:rsidR="006807B4">
              <w:rPr>
                <w:lang w:eastAsia="zh-CN"/>
              </w:rPr>
              <w:t xml:space="preserve"> </w:t>
            </w:r>
            <w:r w:rsidR="006807B4">
              <w:rPr>
                <w:rFonts w:hint="eastAsia"/>
                <w:lang w:eastAsia="zh-CN"/>
              </w:rPr>
              <w:t>coun</w:t>
            </w:r>
            <w:r w:rsidR="006807B4">
              <w:rPr>
                <w:lang w:eastAsia="zh-CN"/>
              </w:rPr>
              <w:t>try had the worst severe wasting.</w:t>
            </w:r>
          </w:p>
        </w:tc>
        <w:tc>
          <w:tcPr>
            <w:tcW w:w="1046" w:type="dxa"/>
            <w:vAlign w:val="center"/>
          </w:tcPr>
          <w:p w14:paraId="78ABF80C" w14:textId="2F9C9D62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7857E60F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5F21B779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2B8877B2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vAlign w:val="center"/>
          </w:tcPr>
          <w:p w14:paraId="2D64C03B" w14:textId="77777777" w:rsidR="00AE0CFF" w:rsidRDefault="00AE0CFF" w:rsidP="00AB3071">
            <w:pPr>
              <w:jc w:val="center"/>
            </w:pPr>
          </w:p>
        </w:tc>
      </w:tr>
      <w:tr w:rsidR="00AE0CFF" w14:paraId="4AFBE35C" w14:textId="77777777" w:rsidTr="00C22E52">
        <w:tc>
          <w:tcPr>
            <w:tcW w:w="4405" w:type="dxa"/>
            <w:tcBorders>
              <w:bottom w:val="single" w:sz="4" w:space="0" w:color="95B3D7" w:themeColor="accent1" w:themeTint="99"/>
            </w:tcBorders>
          </w:tcPr>
          <w:p w14:paraId="6E5EB004" w14:textId="682D60A1" w:rsidR="00AE0CFF" w:rsidRPr="001443E6" w:rsidRDefault="001D4B71" w:rsidP="00BB04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 know whether there’s a link between 5 types of malnutrition.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419377AC" w14:textId="288EBA90" w:rsidR="00AE0CFF" w:rsidRDefault="008D7630" w:rsidP="00AB3071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tcBorders>
              <w:bottom w:val="single" w:sz="4" w:space="0" w:color="95B3D7" w:themeColor="accent1" w:themeTint="99"/>
            </w:tcBorders>
            <w:vAlign w:val="center"/>
          </w:tcPr>
          <w:p w14:paraId="5162E2D1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59A443E4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0DCD651D" w14:textId="77777777" w:rsidR="00AE0CFF" w:rsidRDefault="00AE0CFF" w:rsidP="00AB3071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1BACB080" w14:textId="77777777" w:rsidR="00AE0CFF" w:rsidRDefault="00AE0CFF" w:rsidP="00AB3071">
            <w:pPr>
              <w:jc w:val="center"/>
            </w:pPr>
          </w:p>
        </w:tc>
      </w:tr>
      <w:tr w:rsidR="00AE0CFF" w14:paraId="1AE7F2CD" w14:textId="77777777" w:rsidTr="00C22E52">
        <w:tc>
          <w:tcPr>
            <w:tcW w:w="9720" w:type="dxa"/>
            <w:gridSpan w:val="6"/>
            <w:shd w:val="clear" w:color="auto" w:fill="F2F2F2" w:themeFill="background1" w:themeFillShade="F2"/>
            <w:vAlign w:val="center"/>
          </w:tcPr>
          <w:p w14:paraId="3C4E177D" w14:textId="77777777" w:rsidR="00AE0CFF" w:rsidRPr="00AB3071" w:rsidRDefault="00AE0CFF" w:rsidP="00AB3071">
            <w:pPr>
              <w:pStyle w:val="3"/>
            </w:pPr>
            <w:r w:rsidRPr="00AB3071">
              <w:t>Overall</w:t>
            </w:r>
          </w:p>
        </w:tc>
      </w:tr>
      <w:tr w:rsidR="00EB3339" w14:paraId="436F6807" w14:textId="77777777" w:rsidTr="00C22E52">
        <w:tc>
          <w:tcPr>
            <w:tcW w:w="4405" w:type="dxa"/>
          </w:tcPr>
          <w:p w14:paraId="097417F5" w14:textId="15259819" w:rsidR="00EB3339" w:rsidRDefault="00EB3339" w:rsidP="00EB3339">
            <w:pPr>
              <w:rPr>
                <w:szCs w:val="18"/>
              </w:rPr>
            </w:pPr>
            <w:r>
              <w:rPr>
                <w:szCs w:val="18"/>
              </w:rPr>
              <w:t>I can find all information I want in visualization.</w:t>
            </w:r>
          </w:p>
        </w:tc>
        <w:tc>
          <w:tcPr>
            <w:tcW w:w="1046" w:type="dxa"/>
            <w:vAlign w:val="center"/>
          </w:tcPr>
          <w:p w14:paraId="45C7B6F2" w14:textId="7B2A0169" w:rsidR="00EB3339" w:rsidRDefault="008D7630" w:rsidP="00EB3339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19C22A73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8E32AA9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DE867AA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7DDCF87" w14:textId="77777777" w:rsidR="00EB3339" w:rsidRDefault="00EB3339" w:rsidP="00EB3339">
            <w:pPr>
              <w:jc w:val="center"/>
            </w:pPr>
          </w:p>
        </w:tc>
      </w:tr>
      <w:tr w:rsidR="00EB3339" w14:paraId="7A2F9A0A" w14:textId="77777777" w:rsidTr="00C22E52">
        <w:tc>
          <w:tcPr>
            <w:tcW w:w="4405" w:type="dxa"/>
          </w:tcPr>
          <w:p w14:paraId="4F5A5486" w14:textId="2F29206F" w:rsidR="00EB3339" w:rsidRPr="00585698" w:rsidRDefault="00EB3339" w:rsidP="00EB3339">
            <w:pPr>
              <w:rPr>
                <w:szCs w:val="18"/>
              </w:rPr>
            </w:pPr>
            <w:r>
              <w:rPr>
                <w:szCs w:val="18"/>
              </w:rPr>
              <w:t>Instruction is provided for interaction.</w:t>
            </w:r>
          </w:p>
        </w:tc>
        <w:tc>
          <w:tcPr>
            <w:tcW w:w="1046" w:type="dxa"/>
            <w:vAlign w:val="center"/>
          </w:tcPr>
          <w:p w14:paraId="57697F68" w14:textId="610818F1" w:rsidR="00EB3339" w:rsidRDefault="008D7630" w:rsidP="00EB3339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054993C0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72B5CD7E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3994313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9AF03BF" w14:textId="77777777" w:rsidR="00EB3339" w:rsidRDefault="00EB3339" w:rsidP="00EB3339">
            <w:pPr>
              <w:jc w:val="center"/>
            </w:pPr>
          </w:p>
        </w:tc>
      </w:tr>
      <w:tr w:rsidR="00EB3339" w14:paraId="25CA67BD" w14:textId="77777777" w:rsidTr="00C22E52">
        <w:tc>
          <w:tcPr>
            <w:tcW w:w="4405" w:type="dxa"/>
          </w:tcPr>
          <w:p w14:paraId="0F3561CE" w14:textId="17301429" w:rsidR="00EB3339" w:rsidRPr="00585698" w:rsidRDefault="00EB3339" w:rsidP="00EB3339">
            <w:pPr>
              <w:rPr>
                <w:szCs w:val="18"/>
              </w:rPr>
            </w:pPr>
            <w:r>
              <w:t>A title, summary, context, or caption is provided.</w:t>
            </w:r>
          </w:p>
        </w:tc>
        <w:tc>
          <w:tcPr>
            <w:tcW w:w="1046" w:type="dxa"/>
            <w:vAlign w:val="center"/>
          </w:tcPr>
          <w:p w14:paraId="0DF5CC2B" w14:textId="3D939015" w:rsidR="00EB3339" w:rsidRDefault="008D7630" w:rsidP="00EB3339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29A6472B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B050347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3A5B9FA6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680869A9" w14:textId="77777777" w:rsidR="00EB3339" w:rsidRDefault="00EB3339" w:rsidP="00EB3339">
            <w:pPr>
              <w:jc w:val="center"/>
            </w:pPr>
          </w:p>
        </w:tc>
      </w:tr>
      <w:tr w:rsidR="00EB3339" w14:paraId="2009210B" w14:textId="77777777" w:rsidTr="00C22E52">
        <w:tc>
          <w:tcPr>
            <w:tcW w:w="4405" w:type="dxa"/>
          </w:tcPr>
          <w:p w14:paraId="60FA945A" w14:textId="2C5082E2" w:rsidR="00EB3339" w:rsidRPr="00585698" w:rsidRDefault="00EB3339" w:rsidP="00EB3339">
            <w:pPr>
              <w:rPr>
                <w:szCs w:val="18"/>
              </w:rPr>
            </w:pPr>
            <w:r w:rsidRPr="009A5B3C">
              <w:rPr>
                <w:szCs w:val="18"/>
              </w:rPr>
              <w:t xml:space="preserve">Axis labels are present </w:t>
            </w:r>
            <w:r>
              <w:rPr>
                <w:szCs w:val="18"/>
              </w:rPr>
              <w:t>and clear.</w:t>
            </w:r>
          </w:p>
        </w:tc>
        <w:tc>
          <w:tcPr>
            <w:tcW w:w="1046" w:type="dxa"/>
            <w:vAlign w:val="center"/>
          </w:tcPr>
          <w:p w14:paraId="081A209B" w14:textId="084FEAC4" w:rsidR="00EB3339" w:rsidRDefault="008D7630" w:rsidP="00EB3339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6D61A0F7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55690895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397B28DA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4DAFC2D" w14:textId="77777777" w:rsidR="00EB3339" w:rsidRDefault="00EB3339" w:rsidP="00EB3339">
            <w:pPr>
              <w:jc w:val="center"/>
            </w:pPr>
          </w:p>
        </w:tc>
      </w:tr>
      <w:tr w:rsidR="00EB3339" w14:paraId="3C60D90C" w14:textId="77777777" w:rsidTr="00C22E52">
        <w:tc>
          <w:tcPr>
            <w:tcW w:w="4405" w:type="dxa"/>
          </w:tcPr>
          <w:p w14:paraId="57FAE1CF" w14:textId="29095B11" w:rsidR="00EB3339" w:rsidRPr="009A5B3C" w:rsidRDefault="00EB3339" w:rsidP="00EB3339">
            <w:pPr>
              <w:rPr>
                <w:szCs w:val="18"/>
                <w:lang w:eastAsia="zh-CN"/>
              </w:rPr>
            </w:pPr>
            <w:r w:rsidRPr="00C22E52">
              <w:rPr>
                <w:szCs w:val="18"/>
              </w:rPr>
              <w:t>Appropriate contrast between text and background</w:t>
            </w:r>
            <w:r>
              <w:rPr>
                <w:szCs w:val="18"/>
                <w:lang w:eastAsia="zh-CN"/>
              </w:rPr>
              <w:t>.</w:t>
            </w:r>
          </w:p>
        </w:tc>
        <w:tc>
          <w:tcPr>
            <w:tcW w:w="1046" w:type="dxa"/>
            <w:vAlign w:val="center"/>
          </w:tcPr>
          <w:p w14:paraId="4EB5A9D3" w14:textId="416079D1" w:rsidR="00EB3339" w:rsidRDefault="008D7630" w:rsidP="00EB3339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vAlign w:val="center"/>
          </w:tcPr>
          <w:p w14:paraId="2A40E583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16B18E9C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34B8BD1B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vAlign w:val="center"/>
          </w:tcPr>
          <w:p w14:paraId="2E3B84C2" w14:textId="77777777" w:rsidR="00EB3339" w:rsidRDefault="00EB3339" w:rsidP="00EB3339">
            <w:pPr>
              <w:jc w:val="center"/>
            </w:pPr>
          </w:p>
        </w:tc>
      </w:tr>
      <w:tr w:rsidR="00EB3339" w14:paraId="44489693" w14:textId="77777777" w:rsidTr="00C22E52">
        <w:tc>
          <w:tcPr>
            <w:tcW w:w="4405" w:type="dxa"/>
            <w:tcBorders>
              <w:bottom w:val="single" w:sz="4" w:space="0" w:color="95B3D7" w:themeColor="accent1" w:themeTint="99"/>
            </w:tcBorders>
          </w:tcPr>
          <w:p w14:paraId="19455C8B" w14:textId="7DAACB4D" w:rsidR="00EB3339" w:rsidRPr="00585698" w:rsidRDefault="00EB3339" w:rsidP="00EB3339">
            <w:pPr>
              <w:rPr>
                <w:szCs w:val="18"/>
              </w:rPr>
            </w:pPr>
            <w:r>
              <w:rPr>
                <w:szCs w:val="18"/>
              </w:rPr>
              <w:t>Overall, I am satisfied with this visualization.</w:t>
            </w: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14FC0728" w14:textId="7E68C863" w:rsidR="00EB3339" w:rsidRDefault="008D7630" w:rsidP="00EB3339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1131" w:type="dxa"/>
            <w:tcBorders>
              <w:bottom w:val="single" w:sz="4" w:space="0" w:color="95B3D7" w:themeColor="accent1" w:themeTint="99"/>
            </w:tcBorders>
            <w:vAlign w:val="center"/>
          </w:tcPr>
          <w:p w14:paraId="23AB4806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7CF6D462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243EBB60" w14:textId="77777777" w:rsidR="00EB3339" w:rsidRDefault="00EB3339" w:rsidP="00EB3339">
            <w:pPr>
              <w:jc w:val="center"/>
            </w:pPr>
          </w:p>
        </w:tc>
        <w:tc>
          <w:tcPr>
            <w:tcW w:w="1046" w:type="dxa"/>
            <w:tcBorders>
              <w:bottom w:val="single" w:sz="4" w:space="0" w:color="95B3D7" w:themeColor="accent1" w:themeTint="99"/>
            </w:tcBorders>
            <w:vAlign w:val="center"/>
          </w:tcPr>
          <w:p w14:paraId="15A70A73" w14:textId="77777777" w:rsidR="00EB3339" w:rsidRDefault="00EB3339" w:rsidP="00EB3339">
            <w:pPr>
              <w:jc w:val="center"/>
            </w:pPr>
          </w:p>
        </w:tc>
      </w:tr>
      <w:tr w:rsidR="00EB3339" w14:paraId="4011F425" w14:textId="77777777" w:rsidTr="00C22E52">
        <w:tc>
          <w:tcPr>
            <w:tcW w:w="9720" w:type="dxa"/>
            <w:gridSpan w:val="6"/>
            <w:tcBorders>
              <w:bottom w:val="nil"/>
            </w:tcBorders>
          </w:tcPr>
          <w:p w14:paraId="2FC5531B" w14:textId="37EA4A52" w:rsidR="00EB3339" w:rsidRPr="00AB3071" w:rsidRDefault="00EB3339" w:rsidP="00EB3339">
            <w:pPr>
              <w:pStyle w:val="3"/>
            </w:pPr>
            <w:r w:rsidRPr="00AB3071">
              <w:t>Additional Comments</w:t>
            </w:r>
            <w:r>
              <w:t xml:space="preserve"> and Suggestions</w:t>
            </w:r>
            <w:r w:rsidRPr="00AB3071">
              <w:t>:</w:t>
            </w:r>
          </w:p>
        </w:tc>
      </w:tr>
      <w:tr w:rsidR="00EB3339" w14:paraId="493FC6F6" w14:textId="77777777" w:rsidTr="00C22E52">
        <w:trPr>
          <w:trHeight w:val="1581"/>
        </w:trPr>
        <w:tc>
          <w:tcPr>
            <w:tcW w:w="9720" w:type="dxa"/>
            <w:gridSpan w:val="6"/>
            <w:tcBorders>
              <w:top w:val="nil"/>
            </w:tcBorders>
          </w:tcPr>
          <w:p w14:paraId="01855C58" w14:textId="1E8929DC" w:rsidR="00EB3339" w:rsidRPr="00003899" w:rsidRDefault="00003899" w:rsidP="00003899">
            <w:pPr>
              <w:pStyle w:val="a7"/>
              <w:numPr>
                <w:ilvl w:val="0"/>
                <w:numId w:val="11"/>
              </w:numPr>
              <w:ind w:firstLineChars="0"/>
            </w:pPr>
            <w:r w:rsidRPr="00003899">
              <w:t>Chinese on the map can be changed to English.</w:t>
            </w:r>
          </w:p>
          <w:p w14:paraId="000D6FDD" w14:textId="1645F77D" w:rsidR="00003899" w:rsidRDefault="00003899" w:rsidP="00003899">
            <w:pPr>
              <w:pStyle w:val="a7"/>
              <w:numPr>
                <w:ilvl w:val="0"/>
                <w:numId w:val="11"/>
              </w:numPr>
              <w:ind w:firstLineChars="0"/>
            </w:pPr>
            <w:r w:rsidRPr="00003899">
              <w:t xml:space="preserve">The map can focus on the area where the data is </w:t>
            </w:r>
            <w:proofErr w:type="gramStart"/>
            <w:r w:rsidRPr="00003899">
              <w:t>gathered, and</w:t>
            </w:r>
            <w:proofErr w:type="gramEnd"/>
            <w:r w:rsidRPr="00003899">
              <w:t xml:space="preserve"> does not show the area without data</w:t>
            </w:r>
            <w:r>
              <w:rPr>
                <w:lang w:eastAsia="zh-CN"/>
              </w:rPr>
              <w:t>.</w:t>
            </w:r>
          </w:p>
          <w:p w14:paraId="0FA77F14" w14:textId="22C19DAF" w:rsidR="00003899" w:rsidRPr="00003899" w:rsidRDefault="00016211" w:rsidP="00003899">
            <w:pPr>
              <w:pStyle w:val="a7"/>
              <w:numPr>
                <w:ilvl w:val="0"/>
                <w:numId w:val="11"/>
              </w:numPr>
              <w:ind w:firstLineChars="0"/>
            </w:pPr>
            <w:r w:rsidRPr="00016211">
              <w:t>Put all Dashboards at the front and other worksheets at the back</w:t>
            </w:r>
            <w:r>
              <w:t>.</w:t>
            </w:r>
          </w:p>
          <w:p w14:paraId="0BD01845" w14:textId="223040C7" w:rsidR="00003899" w:rsidRPr="00AB3071" w:rsidRDefault="00003899" w:rsidP="00EB3339">
            <w:pPr>
              <w:rPr>
                <w:lang w:eastAsia="zh-CN"/>
              </w:rPr>
            </w:pPr>
          </w:p>
        </w:tc>
      </w:tr>
    </w:tbl>
    <w:p w14:paraId="2EC0B88A" w14:textId="77777777" w:rsidR="00B95CF7" w:rsidRDefault="00B95CF7" w:rsidP="00007EE5"/>
    <w:sectPr w:rsidR="00B95CF7" w:rsidSect="004B13D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220C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73276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4EC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8C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228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BE8A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80A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D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729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F2F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AF6613"/>
    <w:multiLevelType w:val="hybridMultilevel"/>
    <w:tmpl w:val="FAF63506"/>
    <w:lvl w:ilvl="0" w:tplc="532E7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8992924">
    <w:abstractNumId w:val="9"/>
  </w:num>
  <w:num w:numId="2" w16cid:durableId="1887179655">
    <w:abstractNumId w:val="7"/>
  </w:num>
  <w:num w:numId="3" w16cid:durableId="547961692">
    <w:abstractNumId w:val="6"/>
  </w:num>
  <w:num w:numId="4" w16cid:durableId="1771703337">
    <w:abstractNumId w:val="5"/>
  </w:num>
  <w:num w:numId="5" w16cid:durableId="1158031576">
    <w:abstractNumId w:val="4"/>
  </w:num>
  <w:num w:numId="6" w16cid:durableId="1511068346">
    <w:abstractNumId w:val="8"/>
  </w:num>
  <w:num w:numId="7" w16cid:durableId="97872730">
    <w:abstractNumId w:val="3"/>
  </w:num>
  <w:num w:numId="8" w16cid:durableId="293826945">
    <w:abstractNumId w:val="2"/>
  </w:num>
  <w:num w:numId="9" w16cid:durableId="1047876306">
    <w:abstractNumId w:val="1"/>
  </w:num>
  <w:num w:numId="10" w16cid:durableId="1322194733">
    <w:abstractNumId w:val="0"/>
  </w:num>
  <w:num w:numId="11" w16cid:durableId="1368869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7C"/>
    <w:rsid w:val="00003899"/>
    <w:rsid w:val="00007EE5"/>
    <w:rsid w:val="00016211"/>
    <w:rsid w:val="0008499C"/>
    <w:rsid w:val="00105C57"/>
    <w:rsid w:val="001443E6"/>
    <w:rsid w:val="00145281"/>
    <w:rsid w:val="00190389"/>
    <w:rsid w:val="001A7E54"/>
    <w:rsid w:val="001D4B71"/>
    <w:rsid w:val="001F273E"/>
    <w:rsid w:val="00214B30"/>
    <w:rsid w:val="0024518B"/>
    <w:rsid w:val="00290B2A"/>
    <w:rsid w:val="002D16C1"/>
    <w:rsid w:val="003E6ECE"/>
    <w:rsid w:val="003F6920"/>
    <w:rsid w:val="003F7764"/>
    <w:rsid w:val="00403246"/>
    <w:rsid w:val="00462B9B"/>
    <w:rsid w:val="004845AF"/>
    <w:rsid w:val="00492D6F"/>
    <w:rsid w:val="004B13D0"/>
    <w:rsid w:val="00576D0A"/>
    <w:rsid w:val="00585698"/>
    <w:rsid w:val="0058584F"/>
    <w:rsid w:val="005E43BF"/>
    <w:rsid w:val="006062ED"/>
    <w:rsid w:val="006807B4"/>
    <w:rsid w:val="0071762E"/>
    <w:rsid w:val="00765340"/>
    <w:rsid w:val="007A66EF"/>
    <w:rsid w:val="007C737A"/>
    <w:rsid w:val="007F192E"/>
    <w:rsid w:val="008127A1"/>
    <w:rsid w:val="00836185"/>
    <w:rsid w:val="008A18C3"/>
    <w:rsid w:val="008A4352"/>
    <w:rsid w:val="008D7630"/>
    <w:rsid w:val="00922B4D"/>
    <w:rsid w:val="00926F0E"/>
    <w:rsid w:val="009A1DEC"/>
    <w:rsid w:val="009A5B3C"/>
    <w:rsid w:val="009C1BB4"/>
    <w:rsid w:val="009C3839"/>
    <w:rsid w:val="00A27811"/>
    <w:rsid w:val="00A63A7C"/>
    <w:rsid w:val="00AB3071"/>
    <w:rsid w:val="00AE0CFF"/>
    <w:rsid w:val="00B01DF3"/>
    <w:rsid w:val="00B95CF7"/>
    <w:rsid w:val="00BB044E"/>
    <w:rsid w:val="00BC45D4"/>
    <w:rsid w:val="00BF2D76"/>
    <w:rsid w:val="00C21F08"/>
    <w:rsid w:val="00C22E52"/>
    <w:rsid w:val="00C51B7F"/>
    <w:rsid w:val="00D062F2"/>
    <w:rsid w:val="00D734E3"/>
    <w:rsid w:val="00E91348"/>
    <w:rsid w:val="00EA7F5E"/>
    <w:rsid w:val="00EB3339"/>
    <w:rsid w:val="00F273C3"/>
    <w:rsid w:val="00F464CA"/>
    <w:rsid w:val="00FB6D85"/>
    <w:rsid w:val="00F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C8F2B"/>
  <w15:docId w15:val="{23204755-3676-7440-8984-674546D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071"/>
    <w:rPr>
      <w:rFonts w:asciiTheme="minorHAnsi" w:hAnsiTheme="minorHAnsi"/>
      <w:szCs w:val="24"/>
    </w:rPr>
  </w:style>
  <w:style w:type="paragraph" w:styleId="1">
    <w:name w:val="heading 1"/>
    <w:basedOn w:val="a"/>
    <w:next w:val="a"/>
    <w:qFormat/>
    <w:rsid w:val="004B13D0"/>
    <w:pPr>
      <w:outlineLvl w:val="0"/>
    </w:pPr>
    <w:rPr>
      <w:rFonts w:asciiTheme="majorHAnsi" w:hAnsiTheme="majorHAnsi" w:cs="Tahoma"/>
      <w:b/>
      <w:i/>
      <w:smallCaps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qFormat/>
    <w:rsid w:val="00AB3071"/>
    <w:pPr>
      <w:jc w:val="center"/>
      <w:outlineLvl w:val="1"/>
    </w:pPr>
    <w:rPr>
      <w:b/>
      <w:color w:val="244061" w:themeColor="accent1" w:themeShade="80"/>
      <w:sz w:val="18"/>
      <w:szCs w:val="18"/>
    </w:rPr>
  </w:style>
  <w:style w:type="paragraph" w:styleId="3">
    <w:name w:val="heading 3"/>
    <w:basedOn w:val="a"/>
    <w:next w:val="a"/>
    <w:link w:val="30"/>
    <w:qFormat/>
    <w:rsid w:val="00AB3071"/>
    <w:pPr>
      <w:spacing w:before="40" w:after="40"/>
      <w:outlineLvl w:val="2"/>
    </w:pPr>
    <w:rPr>
      <w:b/>
      <w:color w:val="244061" w:themeColor="accent1" w:themeShade="8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5698"/>
    <w:rPr>
      <w:rFonts w:ascii="Tahoma" w:hAnsi="Tahom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AB3071"/>
    <w:rPr>
      <w:rFonts w:asciiTheme="minorHAnsi" w:hAnsiTheme="minorHAnsi"/>
      <w:b/>
      <w:color w:val="244061" w:themeColor="accent1" w:themeShade="80"/>
      <w:sz w:val="1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13D0"/>
    <w:rPr>
      <w:rFonts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4B13D0"/>
    <w:rPr>
      <w:rFonts w:ascii="Tahoma" w:hAnsi="Tahoma" w:cs="Tahoma"/>
      <w:sz w:val="16"/>
      <w:szCs w:val="16"/>
    </w:rPr>
  </w:style>
  <w:style w:type="paragraph" w:customStyle="1" w:styleId="Introduction">
    <w:name w:val="Introduction"/>
    <w:basedOn w:val="a"/>
    <w:qFormat/>
    <w:rsid w:val="004B13D0"/>
    <w:pPr>
      <w:spacing w:before="200" w:after="200"/>
    </w:pPr>
  </w:style>
  <w:style w:type="character" w:styleId="a6">
    <w:name w:val="Placeholder Text"/>
    <w:basedOn w:val="a0"/>
    <w:uiPriority w:val="99"/>
    <w:semiHidden/>
    <w:rsid w:val="004B13D0"/>
    <w:rPr>
      <w:color w:val="808080"/>
    </w:rPr>
  </w:style>
  <w:style w:type="paragraph" w:styleId="a7">
    <w:name w:val="List Paragraph"/>
    <w:basedOn w:val="a"/>
    <w:uiPriority w:val="34"/>
    <w:qFormat/>
    <w:rsid w:val="00003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1_Employee-Survey-Template.zip\Employee-Surve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134D333F846B2A6D2BE6E2294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B317-91D6-4C50-9AF6-FC503736227B}"/>
      </w:docPartPr>
      <w:docPartBody>
        <w:p w:rsidR="009C6FA2" w:rsidRDefault="00564566">
          <w:pPr>
            <w:pStyle w:val="735134D333F846B2A6D2BE6E229459D4"/>
          </w:pPr>
          <w:r w:rsidRPr="004B13D0">
            <w:rPr>
              <w:rStyle w:val="a3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566"/>
    <w:rsid w:val="0018223E"/>
    <w:rsid w:val="00564566"/>
    <w:rsid w:val="009C6FA2"/>
    <w:rsid w:val="00A743EE"/>
    <w:rsid w:val="00D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35134D333F846B2A6D2BE6E229459D4">
    <w:name w:val="735134D333F846B2A6D2BE6E22945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EC0F541-6B8F-4B45-850E-3E291E8237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C:\Users\user\AppData\Local\Temp\Temp1_Employee-Survey-Template.zip\Employee-Survey-Template.dotx</Template>
  <TotalTime>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benefits survey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benefits survey</dc:title>
  <dc:creator>user</dc:creator>
  <cp:lastModifiedBy>Lei Gao</cp:lastModifiedBy>
  <cp:revision>4</cp:revision>
  <cp:lastPrinted>2002-02-11T22:23:00Z</cp:lastPrinted>
  <dcterms:created xsi:type="dcterms:W3CDTF">2023-05-03T16:08:00Z</dcterms:created>
  <dcterms:modified xsi:type="dcterms:W3CDTF">2023-05-03T18:14:00Z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TC062565361033</vt:lpwstr>
  </property>
</Properties>
</file>